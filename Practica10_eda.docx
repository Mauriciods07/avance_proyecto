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595"/>
        <w:gridCol w:w="2911"/>
        <w:gridCol w:w="4556"/>
      </w:tblGrid>
      <w:tr w:rsidR="009E2183" w:rsidRPr="008C41D8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2183" w:rsidRDefault="009E2183">
            <w:pPr>
              <w:ind w:left="38"/>
              <w:jc w:val="center"/>
              <w:rPr>
                <w:rFonts w:cs="Calibri"/>
              </w:rPr>
            </w:pPr>
            <w:r w:rsidRPr="008C41D8">
              <w:object w:dxaOrig="989" w:dyaOrig="1035">
                <v:rect id="rectole0000000000" o:spid="_x0000_i1025" style="width:49.5pt;height:51.75pt" o:ole="" o:preferrelative="t" stroked="f">
                  <v:imagedata r:id="rId4" o:title=""/>
                </v:rect>
                <o:OLEObject Type="Embed" ProgID="StaticMetafile" ShapeID="rectole0000000000" DrawAspect="Content" ObjectID="_1643391897" r:id="rId5"/>
              </w:object>
            </w:r>
          </w:p>
          <w:p w:rsidR="009E2183" w:rsidRDefault="009E2183">
            <w:pPr>
              <w:ind w:left="38"/>
              <w:jc w:val="center"/>
              <w:rPr>
                <w:rFonts w:cs="Calibri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2183" w:rsidRDefault="009E2183">
            <w:pPr>
              <w:jc w:val="center"/>
              <w:rPr>
                <w:rFonts w:cs="Calibri"/>
              </w:rPr>
            </w:pPr>
          </w:p>
          <w:p w:rsidR="009E2183" w:rsidRDefault="009E2183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Carátula para entrega de prácticas</w:t>
            </w:r>
          </w:p>
          <w:p w:rsidR="009E2183" w:rsidRPr="008C41D8" w:rsidRDefault="009E2183">
            <w:pPr>
              <w:jc w:val="center"/>
            </w:pPr>
          </w:p>
        </w:tc>
      </w:tr>
      <w:tr w:rsidR="009E2183" w:rsidRPr="008C41D8">
        <w:trPr>
          <w:trHeight w:val="1"/>
        </w:trPr>
        <w:tc>
          <w:tcPr>
            <w:tcW w:w="538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2183" w:rsidRDefault="009E2183">
            <w:pPr>
              <w:ind w:left="38"/>
              <w:jc w:val="center"/>
              <w:rPr>
                <w:rFonts w:cs="Calibri"/>
              </w:rPr>
            </w:pPr>
          </w:p>
          <w:p w:rsidR="009E2183" w:rsidRDefault="009E2183">
            <w:pPr>
              <w:ind w:left="3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Facultad de Ingeniería</w:t>
            </w:r>
          </w:p>
          <w:p w:rsidR="009E2183" w:rsidRPr="008C41D8" w:rsidRDefault="009E2183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2183" w:rsidRDefault="009E2183">
            <w:pPr>
              <w:ind w:left="38"/>
              <w:jc w:val="center"/>
              <w:rPr>
                <w:rFonts w:cs="Calibri"/>
              </w:rPr>
            </w:pPr>
          </w:p>
          <w:p w:rsidR="009E2183" w:rsidRPr="008C41D8" w:rsidRDefault="009E2183">
            <w:pPr>
              <w:ind w:left="38"/>
              <w:jc w:val="center"/>
            </w:pPr>
            <w:r>
              <w:rPr>
                <w:rFonts w:ascii="Arial" w:hAnsi="Arial" w:cs="Arial"/>
                <w:sz w:val="24"/>
              </w:rPr>
              <w:t>Laboratorio de docencia</w:t>
            </w:r>
          </w:p>
        </w:tc>
      </w:tr>
    </w:tbl>
    <w:p w:rsidR="009E2183" w:rsidRDefault="009E2183">
      <w:pPr>
        <w:rPr>
          <w:rFonts w:cs="Calibri"/>
        </w:rPr>
      </w:pPr>
    </w:p>
    <w:p w:rsidR="009E2183" w:rsidRDefault="009E2183">
      <w:pPr>
        <w:rPr>
          <w:rFonts w:cs="Calibri"/>
        </w:rPr>
      </w:pPr>
    </w:p>
    <w:p w:rsidR="009E2183" w:rsidRDefault="009E2183">
      <w:pPr>
        <w:jc w:val="center"/>
        <w:rPr>
          <w:rFonts w:ascii="Liberation Serif" w:hAnsi="Liberation Serif" w:cs="Liberation Serif"/>
          <w:sz w:val="72"/>
        </w:rPr>
      </w:pPr>
      <w:r>
        <w:rPr>
          <w:rFonts w:ascii="Liberation Serif" w:hAnsi="Liberation Serif" w:cs="Liberation Serif"/>
          <w:sz w:val="72"/>
        </w:rPr>
        <w:t>Laboratorios de computación</w:t>
      </w:r>
    </w:p>
    <w:p w:rsidR="009E2183" w:rsidRDefault="009E2183">
      <w:pPr>
        <w:jc w:val="center"/>
        <w:rPr>
          <w:rFonts w:ascii="Liberation Serif" w:hAnsi="Liberation Serif" w:cs="Liberation Serif"/>
          <w:sz w:val="72"/>
        </w:rPr>
      </w:pPr>
      <w:r>
        <w:rPr>
          <w:rFonts w:ascii="Liberation Serif" w:hAnsi="Liberation Serif" w:cs="Liberation Serif"/>
          <w:sz w:val="72"/>
        </w:rPr>
        <w:t>salas A y B</w:t>
      </w:r>
    </w:p>
    <w:p w:rsidR="009E2183" w:rsidRDefault="009E2183">
      <w:pPr>
        <w:jc w:val="center"/>
        <w:rPr>
          <w:rFonts w:cs="Calibri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3406"/>
        <w:gridCol w:w="5548"/>
      </w:tblGrid>
      <w:tr w:rsidR="009E2183" w:rsidRPr="008C41D8" w:rsidTr="006E5B52">
        <w:trPr>
          <w:trHeight w:val="578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M. I. Marco Antonio Martínez Quintana</w:t>
            </w:r>
          </w:p>
        </w:tc>
      </w:tr>
      <w:tr w:rsidR="009E2183" w:rsidRPr="008C41D8" w:rsidTr="006E5B52">
        <w:trPr>
          <w:trHeight w:val="516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Estructura de Datos y Algoritmos</w:t>
            </w:r>
          </w:p>
        </w:tc>
      </w:tr>
      <w:tr w:rsidR="009E2183" w:rsidRPr="008C41D8" w:rsidTr="006E5B52">
        <w:trPr>
          <w:trHeight w:val="538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17</w:t>
            </w:r>
          </w:p>
        </w:tc>
      </w:tr>
      <w:tr w:rsidR="009E2183" w:rsidRPr="008C41D8" w:rsidTr="006E5B52">
        <w:trPr>
          <w:trHeight w:val="519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</w:p>
        </w:tc>
      </w:tr>
      <w:tr w:rsidR="009E2183" w:rsidRPr="008C41D8" w:rsidTr="006E5B52">
        <w:trPr>
          <w:trHeight w:val="541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Díaz Segura, Mauricio Iván</w:t>
            </w:r>
          </w:p>
        </w:tc>
      </w:tr>
      <w:tr w:rsidR="009E2183" w:rsidRPr="008C41D8" w:rsidTr="006E5B52">
        <w:trPr>
          <w:trHeight w:val="783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</w:p>
        </w:tc>
      </w:tr>
      <w:tr w:rsidR="009E2183" w:rsidRPr="008C41D8" w:rsidTr="006E5B52">
        <w:trPr>
          <w:trHeight w:val="811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</w:p>
        </w:tc>
      </w:tr>
      <w:tr w:rsidR="009E2183" w:rsidRPr="008C41D8" w:rsidTr="006E5B52">
        <w:trPr>
          <w:trHeight w:val="503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2020-2</w:t>
            </w:r>
          </w:p>
        </w:tc>
      </w:tr>
      <w:tr w:rsidR="009E2183" w:rsidRPr="008C41D8" w:rsidTr="006E5B52">
        <w:trPr>
          <w:trHeight w:val="704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jc w:val="right"/>
              <w:rPr>
                <w:rFonts w:cs="Calibri"/>
              </w:rPr>
            </w:pPr>
          </w:p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  <w:r>
              <w:rPr>
                <w:rFonts w:cs="Calibri"/>
              </w:rPr>
              <w:t>-  - 2020</w:t>
            </w:r>
          </w:p>
        </w:tc>
      </w:tr>
      <w:tr w:rsidR="009E2183" w:rsidRPr="008C41D8" w:rsidTr="006E5B52">
        <w:trPr>
          <w:trHeight w:val="530"/>
        </w:trPr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Pr="008C41D8" w:rsidRDefault="009E2183">
            <w:pPr>
              <w:ind w:left="629"/>
              <w:jc w:val="right"/>
            </w:pPr>
            <w:r>
              <w:rPr>
                <w:rFonts w:ascii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55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E2183" w:rsidRDefault="009E2183">
            <w:pPr>
              <w:ind w:left="629"/>
              <w:rPr>
                <w:rFonts w:cs="Calibri"/>
              </w:rPr>
            </w:pPr>
          </w:p>
        </w:tc>
      </w:tr>
    </w:tbl>
    <w:p w:rsidR="009E2183" w:rsidRDefault="009E2183">
      <w:pPr>
        <w:rPr>
          <w:rFonts w:cs="Calibri"/>
        </w:rPr>
      </w:pPr>
    </w:p>
    <w:p w:rsidR="009E2183" w:rsidRDefault="009E2183">
      <w:pPr>
        <w:rPr>
          <w:rFonts w:cs="Calibri"/>
        </w:rPr>
      </w:pPr>
    </w:p>
    <w:p w:rsidR="009E2183" w:rsidRDefault="009E2183">
      <w:pPr>
        <w:rPr>
          <w:rFonts w:cs="Calibri"/>
          <w:color w:val="000000"/>
          <w:sz w:val="52"/>
        </w:rPr>
      </w:pPr>
      <w:r>
        <w:rPr>
          <w:rFonts w:cs="Calibri"/>
          <w:color w:val="000000"/>
          <w:sz w:val="52"/>
        </w:rPr>
        <w:t>CALIFICACIÓN: __________</w:t>
      </w:r>
    </w:p>
    <w:p w:rsidR="009E2183" w:rsidRDefault="009E2183" w:rsidP="006E5B52">
      <w:pPr>
        <w:spacing w:before="1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cs="Calibri"/>
          <w:color w:val="000000"/>
          <w:sz w:val="52"/>
        </w:rPr>
        <w:br w:type="page"/>
      </w:r>
      <w:r w:rsidRPr="006E5B52">
        <w:rPr>
          <w:rFonts w:ascii="Times New Roman" w:hAnsi="Times New Roman"/>
          <w:b/>
          <w:color w:val="000000"/>
          <w:sz w:val="24"/>
          <w:szCs w:val="24"/>
        </w:rPr>
        <w:t>Objetivos</w:t>
      </w:r>
    </w:p>
    <w:p w:rsidR="009E2183" w:rsidRPr="006E5B52" w:rsidRDefault="009E2183" w:rsidP="006E5B52">
      <w:pPr>
        <w:spacing w:before="1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E2183" w:rsidRDefault="009E2183" w:rsidP="006E5B52">
      <w:pPr>
        <w:spacing w:before="1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</w:p>
    <w:p w:rsidR="009E2183" w:rsidRDefault="009E2183" w:rsidP="006E5B52">
      <w:pPr>
        <w:spacing w:before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Default="009E2183" w:rsidP="006E5B52">
      <w:pPr>
        <w:spacing w:before="1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Introducción</w:t>
      </w:r>
    </w:p>
    <w:p w:rsidR="009E2183" w:rsidRDefault="009E2183" w:rsidP="006E5B5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Pr="006E5B52" w:rsidRDefault="009E2183" w:rsidP="006E5B52">
      <w:pPr>
        <w:pStyle w:val="normal0"/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E2183" w:rsidRPr="006E5B52" w:rsidRDefault="009E2183" w:rsidP="0064120C">
      <w:pPr>
        <w:spacing w:before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Pr="0064120C" w:rsidRDefault="009E2183" w:rsidP="006E5B52">
      <w:pPr>
        <w:spacing w:before="12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  <w:t>Desarrollo</w:t>
      </w:r>
    </w:p>
    <w:p w:rsidR="009E2183" w:rsidRPr="007313E7" w:rsidRDefault="009E2183" w:rsidP="006E5B52">
      <w:pPr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Default="009E2183" w:rsidP="007313E7">
      <w:pPr>
        <w:pStyle w:val="normal0"/>
        <w:spacing w:before="20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9E2183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</w:p>
    <w:p w:rsidR="009E2183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24E04">
        <w:rPr>
          <w:rFonts w:ascii="Times New Roman" w:hAnsi="Times New Roman"/>
          <w:b/>
          <w:color w:val="000000"/>
          <w:sz w:val="24"/>
          <w:szCs w:val="24"/>
        </w:rPr>
        <w:t>Conclusiones</w:t>
      </w:r>
    </w:p>
    <w:p w:rsidR="009E2183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</w:p>
    <w:p w:rsidR="009E2183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2183" w:rsidRPr="006E5B52" w:rsidRDefault="009E2183" w:rsidP="00924E04">
      <w:pPr>
        <w:pStyle w:val="normal0"/>
        <w:spacing w:before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52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9E2183" w:rsidRPr="006E5B52" w:rsidRDefault="009E2183" w:rsidP="006E5B52">
      <w:pPr>
        <w:pStyle w:val="normal0"/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E2183" w:rsidRPr="006E5B52" w:rsidRDefault="009E2183" w:rsidP="006E5B52">
      <w:pPr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9E2183" w:rsidRPr="006E5B52" w:rsidSect="00340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279"/>
    <w:rsid w:val="00047DCD"/>
    <w:rsid w:val="000B077D"/>
    <w:rsid w:val="0014214C"/>
    <w:rsid w:val="001E52CF"/>
    <w:rsid w:val="0033757E"/>
    <w:rsid w:val="00340750"/>
    <w:rsid w:val="003474ED"/>
    <w:rsid w:val="0038392C"/>
    <w:rsid w:val="00446A93"/>
    <w:rsid w:val="0064120C"/>
    <w:rsid w:val="006820FB"/>
    <w:rsid w:val="006B2760"/>
    <w:rsid w:val="006D0FD6"/>
    <w:rsid w:val="006E5B52"/>
    <w:rsid w:val="007313E7"/>
    <w:rsid w:val="00746591"/>
    <w:rsid w:val="008C41D8"/>
    <w:rsid w:val="00924E04"/>
    <w:rsid w:val="00955A82"/>
    <w:rsid w:val="009E2183"/>
    <w:rsid w:val="00AF1279"/>
    <w:rsid w:val="00B2236C"/>
    <w:rsid w:val="00C7348C"/>
    <w:rsid w:val="00D16E41"/>
    <w:rsid w:val="00D62623"/>
    <w:rsid w:val="00DD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8C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uiPriority w:val="99"/>
    <w:rsid w:val="006E5B52"/>
    <w:pPr>
      <w:spacing w:line="276" w:lineRule="auto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99</TotalTime>
  <Pages>4</Pages>
  <Words>86</Words>
  <Characters>478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keigro@hotmail.es</cp:lastModifiedBy>
  <cp:revision>5</cp:revision>
  <dcterms:created xsi:type="dcterms:W3CDTF">2020-02-10T05:14:00Z</dcterms:created>
  <dcterms:modified xsi:type="dcterms:W3CDTF">2020-02-17T02:59:00Z</dcterms:modified>
</cp:coreProperties>
</file>